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0024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0024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bookmarkStart w:id="0" w:name="_GoBack"/>
            <w:bookmarkEnd w:id="0"/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Pr="00456EB7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Pr="00456EB7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Pr="00456EB7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Pr="00456EB7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Pr="00456EB7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Pr="00456EB7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6629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4A" w:rsidRDefault="00D0024A">
      <w:pPr>
        <w:spacing w:after="0" w:line="240" w:lineRule="auto"/>
      </w:pPr>
      <w:r>
        <w:separator/>
      </w:r>
    </w:p>
  </w:endnote>
  <w:endnote w:type="continuationSeparator" w:id="0">
    <w:p w:rsidR="00D0024A" w:rsidRDefault="00D0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D0024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6629B">
      <w:rPr>
        <w:noProof/>
      </w:rPr>
      <w:t>9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4A" w:rsidRDefault="00D0024A">
      <w:pPr>
        <w:spacing w:after="0" w:line="240" w:lineRule="auto"/>
      </w:pPr>
      <w:r>
        <w:separator/>
      </w:r>
    </w:p>
  </w:footnote>
  <w:footnote w:type="continuationSeparator" w:id="0">
    <w:p w:rsidR="00D0024A" w:rsidRDefault="00D0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6C8CE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E5B42-4FEE-44D1-8E42-5A6E3ABA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154</TotalTime>
  <Pages>11</Pages>
  <Words>331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Helena Strada Franco de Souza</cp:lastModifiedBy>
  <cp:revision>22</cp:revision>
  <dcterms:created xsi:type="dcterms:W3CDTF">2018-12-27T15:45:00Z</dcterms:created>
  <dcterms:modified xsi:type="dcterms:W3CDTF">2018-12-28T15:41:00Z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